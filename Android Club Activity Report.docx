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B832F" w14:textId="52830957" w:rsidR="00C6554A" w:rsidRPr="008B5277" w:rsidRDefault="00C20B37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79C9EC16" wp14:editId="3FAC5D45">
            <wp:extent cx="38100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79C47DC9" w14:textId="2529F880" w:rsidR="00C6554A" w:rsidRDefault="00C20B37" w:rsidP="00C6554A">
      <w:pPr>
        <w:pStyle w:val="Title"/>
      </w:pPr>
      <w:r>
        <w:t>Android Club Activity Report</w:t>
      </w:r>
    </w:p>
    <w:p w14:paraId="021A6E73" w14:textId="0048BE62" w:rsidR="00C6554A" w:rsidRPr="00C20B37" w:rsidRDefault="00C20B37" w:rsidP="00C6554A">
      <w:pPr>
        <w:pStyle w:val="Subtitle"/>
        <w:rPr>
          <w:b/>
          <w:sz w:val="40"/>
        </w:rPr>
      </w:pPr>
      <w:r w:rsidRPr="00C20B37">
        <w:rPr>
          <w:b/>
          <w:sz w:val="40"/>
        </w:rPr>
        <w:t>Android club 2017-2018</w:t>
      </w:r>
    </w:p>
    <w:p w14:paraId="18E0618F" w14:textId="77777777" w:rsidR="00C20B37" w:rsidRPr="00C20B37" w:rsidRDefault="00C20B37" w:rsidP="00C6554A">
      <w:pPr>
        <w:pStyle w:val="ContactInfo"/>
        <w:rPr>
          <w:b/>
          <w:sz w:val="36"/>
        </w:rPr>
      </w:pPr>
      <w:r w:rsidRPr="00C20B37">
        <w:rPr>
          <w:b/>
          <w:sz w:val="36"/>
        </w:rPr>
        <w:t>Meghna Lohani</w:t>
      </w:r>
      <w:r w:rsidR="00C6554A" w:rsidRPr="00C20B37">
        <w:rPr>
          <w:b/>
          <w:sz w:val="36"/>
        </w:rPr>
        <w:t xml:space="preserve"> </w:t>
      </w:r>
    </w:p>
    <w:p w14:paraId="4B0BF0F1" w14:textId="39D179EA" w:rsidR="00C6554A" w:rsidRDefault="00C20B37" w:rsidP="00C6554A">
      <w:pPr>
        <w:pStyle w:val="ContactInfo"/>
      </w:pPr>
      <w:r w:rsidRPr="00C20B37">
        <w:rPr>
          <w:b/>
          <w:sz w:val="36"/>
        </w:rPr>
        <w:t>16BCE1395</w:t>
      </w:r>
      <w:r w:rsidR="00C6554A">
        <w:br w:type="page"/>
      </w:r>
    </w:p>
    <w:p w14:paraId="24272C1D" w14:textId="26A4D840" w:rsidR="00C6554A" w:rsidRPr="00476262" w:rsidRDefault="00476262" w:rsidP="00C6554A">
      <w:pPr>
        <w:pStyle w:val="Heading1"/>
        <w:rPr>
          <w:sz w:val="24"/>
        </w:rPr>
      </w:pPr>
      <w:r w:rsidRPr="00476262">
        <w:rPr>
          <w:sz w:val="24"/>
        </w:rPr>
        <w:lastRenderedPageBreak/>
        <w:t>COUNT</w:t>
      </w:r>
    </w:p>
    <w:p w14:paraId="433F3284" w14:textId="0FE7809B" w:rsidR="00476262" w:rsidRPr="00476262" w:rsidRDefault="00476262" w:rsidP="00476262">
      <w:r>
        <w:t xml:space="preserve">An application with a button to increment to </w:t>
      </w:r>
      <w:proofErr w:type="gramStart"/>
      <w:r>
        <w:t>count ,</w:t>
      </w:r>
      <w:proofErr w:type="gramEnd"/>
      <w:r>
        <w:t xml:space="preserve"> a button to reset to zero and a button to display a toast</w:t>
      </w:r>
    </w:p>
    <w:p w14:paraId="4FF0F276" w14:textId="39B9A3E3" w:rsidR="00C20B37" w:rsidRDefault="00C20B37" w:rsidP="00C20B37">
      <w:r>
        <w:t>Screenshots:</w:t>
      </w:r>
    </w:p>
    <w:p w14:paraId="28A414AB" w14:textId="39B755C2" w:rsidR="00C20B37" w:rsidRPr="00C20B37" w:rsidRDefault="00C20B37" w:rsidP="00C20B37">
      <w:r>
        <w:rPr>
          <w:noProof/>
        </w:rPr>
        <w:drawing>
          <wp:inline distT="0" distB="0" distL="0" distR="0" wp14:anchorId="2A606A7E" wp14:editId="25FA81A3">
            <wp:extent cx="1887502" cy="3124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572" cy="317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E23059" wp14:editId="1BE1331A">
            <wp:extent cx="2036167" cy="3102732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39" cy="316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65B899" wp14:editId="6F341578">
            <wp:extent cx="1762125" cy="301943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464" cy="307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D99F9" w14:textId="23C139C0" w:rsidR="00C6554A" w:rsidRDefault="00980621" w:rsidP="009856E2">
      <w:pPr>
        <w:pStyle w:val="ListBullet"/>
        <w:numPr>
          <w:ilvl w:val="0"/>
          <w:numId w:val="0"/>
        </w:numPr>
      </w:pPr>
      <w:r>
        <w:t xml:space="preserve">Source </w:t>
      </w:r>
      <w:proofErr w:type="gramStart"/>
      <w:r>
        <w:t>Code :</w:t>
      </w:r>
      <w:proofErr w:type="gramEnd"/>
      <w:r>
        <w:t xml:space="preserve">  </w:t>
      </w:r>
    </w:p>
    <w:p w14:paraId="182B4E59" w14:textId="77777777" w:rsidR="00980621" w:rsidRPr="00514122" w:rsidRDefault="00980621" w:rsidP="009856E2">
      <w:pPr>
        <w:pStyle w:val="ListBullet"/>
        <w:numPr>
          <w:ilvl w:val="0"/>
          <w:numId w:val="0"/>
        </w:numPr>
      </w:pPr>
    </w:p>
    <w:p w14:paraId="4758A705" w14:textId="001C828B" w:rsidR="00C6554A" w:rsidRDefault="009856E2" w:rsidP="00C6554A">
      <w:pPr>
        <w:pStyle w:val="Heading2"/>
      </w:pPr>
      <w:r>
        <w:lastRenderedPageBreak/>
        <w:t xml:space="preserve">Implicit intents </w:t>
      </w:r>
    </w:p>
    <w:p w14:paraId="60C8CDBC" w14:textId="471D52D3" w:rsidR="009856E2" w:rsidRDefault="00980621" w:rsidP="009856E2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An a</w:t>
      </w:r>
      <w:r w:rsidR="009856E2">
        <w:rPr>
          <w:rFonts w:ascii="Helvetica" w:hAnsi="Helvetica" w:cs="Helvetica"/>
          <w:color w:val="333333"/>
          <w:spacing w:val="3"/>
          <w:shd w:val="clear" w:color="auto" w:fill="FFFFFF"/>
        </w:rPr>
        <w:t>pp with one activity and three options for actions: open a web site, open a location on a map, and share a snippet of text. All of the text fields are editable (</w:t>
      </w:r>
      <w:proofErr w:type="spellStart"/>
      <w:r w:rsidR="009856E2">
        <w:rPr>
          <w:rFonts w:ascii="Helvetica" w:hAnsi="Helvetica" w:cs="Helvetica"/>
          <w:color w:val="333333"/>
          <w:spacing w:val="3"/>
          <w:shd w:val="clear" w:color="auto" w:fill="FFFFFF"/>
        </w:rPr>
        <w:t>EditText</w:t>
      </w:r>
      <w:proofErr w:type="spellEnd"/>
      <w:proofErr w:type="gramStart"/>
      <w:r w:rsidR="009856E2">
        <w:rPr>
          <w:rFonts w:ascii="Helvetica" w:hAnsi="Helvetica" w:cs="Helvetica"/>
          <w:color w:val="333333"/>
          <w:spacing w:val="3"/>
          <w:shd w:val="clear" w:color="auto" w:fill="FFFFFF"/>
        </w:rPr>
        <w:t>), but</w:t>
      </w:r>
      <w:proofErr w:type="gramEnd"/>
      <w:r w:rsidR="009856E2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contain default values.</w:t>
      </w:r>
    </w:p>
    <w:p w14:paraId="2A6A7F1C" w14:textId="55B868BC" w:rsidR="00C116B1" w:rsidRDefault="00C116B1" w:rsidP="009856E2">
      <w:pPr>
        <w:rPr>
          <w:noProof/>
        </w:rPr>
      </w:pPr>
    </w:p>
    <w:p w14:paraId="0453D6FA" w14:textId="7C2C049F" w:rsidR="002C74C0" w:rsidRDefault="0014257B" w:rsidP="00C116B1">
      <w:pPr>
        <w:rPr>
          <w:noProof/>
        </w:rPr>
      </w:pPr>
      <w:r>
        <w:rPr>
          <w:noProof/>
        </w:rPr>
        <w:t xml:space="preserve">                                   </w:t>
      </w:r>
    </w:p>
    <w:p w14:paraId="10902F78" w14:textId="02CA56D6" w:rsidR="0014257B" w:rsidRDefault="0014257B" w:rsidP="0014257B">
      <w:pPr>
        <w:pStyle w:val="Heading2"/>
      </w:pPr>
      <w:r>
        <w:t>Receive data</w:t>
      </w:r>
    </w:p>
    <w:p w14:paraId="0F73EA42" w14:textId="5BF56E5D" w:rsidR="0014257B" w:rsidRDefault="0014257B" w:rsidP="0014257B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An app which fetches data from a JSON server.</w:t>
      </w:r>
    </w:p>
    <w:p w14:paraId="7197D92C" w14:textId="568980F9" w:rsidR="0014257B" w:rsidRDefault="0014257B" w:rsidP="0014257B">
      <w:pPr>
        <w:rPr>
          <w:noProof/>
        </w:rPr>
      </w:pPr>
    </w:p>
    <w:p w14:paraId="3B08EC3D" w14:textId="1E672308" w:rsidR="0014257B" w:rsidRDefault="001B36ED" w:rsidP="0014257B">
      <w:pPr>
        <w:rPr>
          <w:noProof/>
        </w:rPr>
      </w:pPr>
      <w:r>
        <w:rPr>
          <w:noProof/>
        </w:rPr>
        <w:t>(Demo video already uploaded on group)</w:t>
      </w:r>
    </w:p>
    <w:p w14:paraId="75B79D14" w14:textId="20120ACB" w:rsidR="001B36ED" w:rsidRDefault="001B36ED" w:rsidP="0014257B">
      <w:pPr>
        <w:rPr>
          <w:noProof/>
        </w:rPr>
      </w:pPr>
    </w:p>
    <w:p w14:paraId="76E8BA90" w14:textId="09597D72" w:rsidR="001B36ED" w:rsidRDefault="001B36ED" w:rsidP="001B36ED">
      <w:pPr>
        <w:pStyle w:val="Heading2"/>
      </w:pPr>
      <w:r>
        <w:t>TWo activities</w:t>
      </w:r>
    </w:p>
    <w:p w14:paraId="594A15BB" w14:textId="003EFA3E" w:rsidR="001B36ED" w:rsidRDefault="001B36ED" w:rsidP="001B36E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An app which implements the use of intents. It sends data from one page to another. </w:t>
      </w:r>
    </w:p>
    <w:p w14:paraId="3594E811" w14:textId="77777777" w:rsidR="00476262" w:rsidRDefault="00476262" w:rsidP="00332CD4">
      <w:pPr>
        <w:pStyle w:val="Heading2"/>
        <w:rPr>
          <w:rFonts w:ascii="Helvetica" w:eastAsiaTheme="minorHAnsi" w:hAnsi="Helvetica" w:cs="Helvetica"/>
          <w:caps w:val="0"/>
          <w:color w:val="333333"/>
          <w:spacing w:val="3"/>
          <w:sz w:val="22"/>
          <w:shd w:val="clear" w:color="auto" w:fill="FFFFFF"/>
        </w:rPr>
      </w:pPr>
    </w:p>
    <w:p w14:paraId="5251DD3F" w14:textId="77777777" w:rsidR="00476262" w:rsidRDefault="00476262" w:rsidP="00332CD4">
      <w:pPr>
        <w:pStyle w:val="Heading2"/>
      </w:pPr>
    </w:p>
    <w:p w14:paraId="253045BD" w14:textId="2C97B044" w:rsidR="00332CD4" w:rsidRDefault="00332CD4" w:rsidP="00332CD4">
      <w:pPr>
        <w:pStyle w:val="Heading2"/>
      </w:pPr>
      <w:r>
        <w:t>four week android course on coursera</w:t>
      </w:r>
    </w:p>
    <w:p w14:paraId="5A1F58B0" w14:textId="6B42C607" w:rsidR="00332CD4" w:rsidRDefault="00332CD4" w:rsidP="00332CD4">
      <w:pPr>
        <w:pStyle w:val="Heading2"/>
      </w:pPr>
      <w:r>
        <w:rPr>
          <w:noProof/>
        </w:rPr>
        <w:drawing>
          <wp:inline distT="0" distB="0" distL="0" distR="0" wp14:anchorId="4EA96F1F" wp14:editId="39AADF3C">
            <wp:extent cx="5486400" cy="24796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31D2" w14:textId="68BFBFE5" w:rsidR="009C753C" w:rsidRDefault="009C753C" w:rsidP="00332CD4"/>
    <w:p w14:paraId="3B027443" w14:textId="77777777" w:rsidR="009C753C" w:rsidRPr="00A10532" w:rsidRDefault="009C753C" w:rsidP="00332CD4">
      <w:pPr>
        <w:rPr>
          <w:rFonts w:asciiTheme="majorHAnsi" w:hAnsiTheme="majorHAnsi"/>
        </w:rPr>
      </w:pPr>
    </w:p>
    <w:p w14:paraId="355427C3" w14:textId="77777777" w:rsidR="00476262" w:rsidRDefault="00476262" w:rsidP="001B36ED">
      <w:pPr>
        <w:rPr>
          <w:rFonts w:asciiTheme="majorHAnsi" w:hAnsiTheme="majorHAnsi" w:cs="Helvetica"/>
          <w:color w:val="007789" w:themeColor="accent1" w:themeShade="BF"/>
          <w:spacing w:val="3"/>
          <w:shd w:val="clear" w:color="auto" w:fill="FFFFFF"/>
        </w:rPr>
      </w:pPr>
    </w:p>
    <w:p w14:paraId="402A6463" w14:textId="29A18ABC" w:rsidR="001B36ED" w:rsidRDefault="00A10532" w:rsidP="001B36ED">
      <w:pPr>
        <w:rPr>
          <w:rFonts w:asciiTheme="majorHAnsi" w:hAnsiTheme="majorHAnsi" w:cs="Helvetica"/>
          <w:color w:val="007789" w:themeColor="accent1" w:themeShade="BF"/>
          <w:spacing w:val="3"/>
          <w:shd w:val="clear" w:color="auto" w:fill="FFFFFF"/>
        </w:rPr>
      </w:pPr>
      <w:r w:rsidRPr="00A10532">
        <w:rPr>
          <w:rFonts w:asciiTheme="majorHAnsi" w:hAnsiTheme="majorHAnsi" w:cs="Helvetica"/>
          <w:color w:val="007789" w:themeColor="accent1" w:themeShade="BF"/>
          <w:spacing w:val="3"/>
          <w:shd w:val="clear" w:color="auto" w:fill="FFFFFF"/>
        </w:rPr>
        <w:t>50 OBJECTIVE TYPE QUESTIONS ON ANDROID</w:t>
      </w:r>
    </w:p>
    <w:p w14:paraId="0018F1C5" w14:textId="5FA3879B" w:rsidR="00A10532" w:rsidRDefault="00A10532" w:rsidP="001B36ED">
      <w:pPr>
        <w:rPr>
          <w:rFonts w:asciiTheme="majorHAnsi" w:hAnsiTheme="majorHAnsi" w:cs="Helvetica"/>
          <w:color w:val="007789" w:themeColor="accent1" w:themeShade="BF"/>
          <w:spacing w:val="3"/>
          <w:shd w:val="clear" w:color="auto" w:fill="FFFFFF"/>
        </w:rPr>
      </w:pPr>
    </w:p>
    <w:p w14:paraId="1F96285E" w14:textId="77777777" w:rsidR="00BD5B7C" w:rsidRPr="00A10532" w:rsidRDefault="00BD5B7C" w:rsidP="001B36ED">
      <w:pPr>
        <w:rPr>
          <w:rFonts w:asciiTheme="majorHAnsi" w:hAnsiTheme="majorHAnsi" w:cs="Helvetica"/>
          <w:color w:val="007789" w:themeColor="accent1" w:themeShade="BF"/>
          <w:spacing w:val="3"/>
          <w:shd w:val="clear" w:color="auto" w:fill="FFFFFF"/>
        </w:rPr>
      </w:pPr>
    </w:p>
    <w:p w14:paraId="6F34D167" w14:textId="4BF888D8" w:rsidR="001B36ED" w:rsidRPr="00476262" w:rsidRDefault="005B099D" w:rsidP="0014257B">
      <w:pPr>
        <w:rPr>
          <w:noProof/>
          <w:color w:val="007789" w:themeColor="accent1" w:themeShade="BF"/>
        </w:rPr>
      </w:pPr>
      <w:r w:rsidRPr="00476262">
        <w:rPr>
          <w:noProof/>
          <w:color w:val="007789" w:themeColor="accent1" w:themeShade="BF"/>
        </w:rPr>
        <w:t>ADD TO CALENDAR</w:t>
      </w:r>
    </w:p>
    <w:p w14:paraId="18A6A2DC" w14:textId="178B248B" w:rsidR="005B099D" w:rsidRDefault="005B099D" w:rsidP="0014257B">
      <w:pPr>
        <w:rPr>
          <w:noProof/>
        </w:rPr>
      </w:pPr>
      <w:r>
        <w:rPr>
          <w:noProof/>
        </w:rPr>
        <w:t>A simple app using intents to add events directly to calendar.</w:t>
      </w:r>
    </w:p>
    <w:p w14:paraId="5005A9D5" w14:textId="73237B60" w:rsidR="005B099D" w:rsidRDefault="005B099D" w:rsidP="0014257B">
      <w:pPr>
        <w:rPr>
          <w:noProof/>
        </w:rPr>
      </w:pPr>
    </w:p>
    <w:p w14:paraId="72033DC0" w14:textId="50255DE6" w:rsidR="00FD34E8" w:rsidRDefault="00FD34E8" w:rsidP="0014257B">
      <w:pPr>
        <w:rPr>
          <w:noProof/>
        </w:rPr>
      </w:pPr>
    </w:p>
    <w:p w14:paraId="680C3DF4" w14:textId="7683C19D" w:rsidR="00BC0950" w:rsidRDefault="00BC0950" w:rsidP="00BC0950">
      <w:pPr>
        <w:pStyle w:val="Heading2"/>
      </w:pPr>
      <w:r>
        <w:t>KEYBOARD SAMPLES</w:t>
      </w:r>
    </w:p>
    <w:p w14:paraId="38B1BA12" w14:textId="5DC6C06C" w:rsidR="00BC0950" w:rsidRDefault="00BC0950" w:rsidP="00BC0950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This app changes the input keyboard so that it suggests spelling corrections and capitalizes each new sentence, and displays the entered text in a toast message</w:t>
      </w:r>
    </w:p>
    <w:p w14:paraId="2CD0D60A" w14:textId="71E29E70" w:rsidR="00BC0950" w:rsidRDefault="00BC0950" w:rsidP="00BC09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Source Code: </w:t>
      </w:r>
    </w:p>
    <w:p w14:paraId="32272583" w14:textId="22D6D2E1" w:rsidR="00BC0950" w:rsidRDefault="00BC0950" w:rsidP="00BC09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05685887" w14:textId="32C9ECF0" w:rsidR="00BC0950" w:rsidRDefault="00BC0950" w:rsidP="00BC0950">
      <w:pPr>
        <w:pStyle w:val="Heading2"/>
      </w:pPr>
      <w:r>
        <w:t>phone number spinner</w:t>
      </w:r>
    </w:p>
    <w:p w14:paraId="0F18F49C" w14:textId="1E9C9BD3" w:rsidR="00BC0950" w:rsidRDefault="00BC0950" w:rsidP="00BC0950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This app provides a spinner for setting a label for a phone number. The user taps the phone number field to enter a number, and then taps the spinner to assign a label. The text field at the bottom of the screen shows the phone number and spinner label. The optional Show button also shows the phone number and spinner label.</w:t>
      </w:r>
    </w:p>
    <w:p w14:paraId="2664D5BC" w14:textId="4B6CB5AD" w:rsidR="00BC0950" w:rsidRDefault="00BC0950" w:rsidP="00BC09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24827FBF" w14:textId="3D6B8A52" w:rsidR="00BC0950" w:rsidRDefault="00BC0950" w:rsidP="00BC09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3F322C8B" w14:textId="28BB7047" w:rsidR="00BC0950" w:rsidRDefault="00BC0950" w:rsidP="00BC0950">
      <w:pPr>
        <w:pStyle w:val="Heading2"/>
      </w:pPr>
      <w:r>
        <w:t xml:space="preserve">date time pickers </w:t>
      </w:r>
    </w:p>
    <w:p w14:paraId="02E3B847" w14:textId="35C80594" w:rsidR="00BC0950" w:rsidRDefault="00BC0950" w:rsidP="00BC0950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This app shows the date and time pickers. The user taps Date to set the date in the date picker, and after changing the date, the main screen shows a toast message with the date. The user taps Time to set the time in the time picker, and after changing the time, the main screen shows a toast message with the time.</w:t>
      </w:r>
    </w:p>
    <w:p w14:paraId="12A9B811" w14:textId="14071C00" w:rsidR="00BC0950" w:rsidRDefault="00BC0950" w:rsidP="00BC09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bookmarkStart w:id="5" w:name="_GoBack"/>
      <w:bookmarkEnd w:id="5"/>
    </w:p>
    <w:p w14:paraId="306967A8" w14:textId="628B4E58" w:rsidR="00BC0950" w:rsidRDefault="00BC0950" w:rsidP="00BC0950">
      <w:pPr>
        <w:pStyle w:val="Heading2"/>
      </w:pPr>
      <w:r>
        <w:t>droid cafe</w:t>
      </w:r>
    </w:p>
    <w:p w14:paraId="56BA55B2" w14:textId="6101D45B" w:rsidR="00BC0950" w:rsidRDefault="00BC0950" w:rsidP="00BC0950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Droid Cafe lets a user tap image buttons to launch an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activity, and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choose a delivery option from radio-button choices for a food order. It includes the options menu with choices that display a Toast message showing which choice. </w:t>
      </w:r>
      <w:r w:rsidR="00494E2F">
        <w:rPr>
          <w:rFonts w:ascii="Segoe UI" w:hAnsi="Segoe UI" w:cs="Segoe UI"/>
          <w:color w:val="24292E"/>
          <w:shd w:val="clear" w:color="auto" w:fill="FFFFFF"/>
        </w:rPr>
        <w:t xml:space="preserve">It also includes </w:t>
      </w:r>
      <w:r>
        <w:rPr>
          <w:rFonts w:ascii="Segoe UI" w:hAnsi="Segoe UI" w:cs="Segoe UI"/>
          <w:color w:val="24292E"/>
          <w:shd w:val="clear" w:color="auto" w:fill="FFFFFF"/>
        </w:rPr>
        <w:t>an implicit intent to launch the Maps app when the user taps the floating action button.</w:t>
      </w:r>
    </w:p>
    <w:p w14:paraId="1E3CA0D2" w14:textId="77777777" w:rsidR="00476262" w:rsidRDefault="00476262" w:rsidP="00BC0950">
      <w:pPr>
        <w:rPr>
          <w:rFonts w:ascii="Segoe UI" w:hAnsi="Segoe UI" w:cs="Segoe UI"/>
          <w:color w:val="24292E"/>
          <w:shd w:val="clear" w:color="auto" w:fill="FFFFFF"/>
        </w:rPr>
      </w:pPr>
    </w:p>
    <w:p w14:paraId="67B8AB99" w14:textId="4412F17C" w:rsidR="00494E2F" w:rsidRDefault="00494E2F" w:rsidP="00494E2F">
      <w:pPr>
        <w:pStyle w:val="Heading2"/>
      </w:pPr>
      <w:r>
        <w:t>Recycler view</w:t>
      </w:r>
    </w:p>
    <w:p w14:paraId="329C0298" w14:textId="349EE679" w:rsidR="00494E2F" w:rsidRDefault="00494E2F" w:rsidP="00494E2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This sample shows how to use 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RecyclerView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to display data using a custom adapter to manage the data and the views.</w:t>
      </w:r>
    </w:p>
    <w:p w14:paraId="4EFC77AA" w14:textId="77777777" w:rsidR="00476262" w:rsidRDefault="00476262" w:rsidP="00494E2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7256E7F2" w14:textId="6C5CD5F0" w:rsidR="00494E2F" w:rsidRDefault="00494E2F" w:rsidP="00494E2F">
      <w:pPr>
        <w:pStyle w:val="Heading2"/>
      </w:pPr>
      <w:r>
        <w:t>scorekeeper</w:t>
      </w:r>
    </w:p>
    <w:p w14:paraId="0B0D339E" w14:textId="46878814" w:rsidR="00494E2F" w:rsidRDefault="00494E2F" w:rsidP="00494E2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The Scorekeeper application keeps score for any game involving two teams. The user can increment or decrement the score for each team using simple Button views.</w:t>
      </w:r>
    </w:p>
    <w:p w14:paraId="587C4081" w14:textId="77777777" w:rsidR="00476262" w:rsidRDefault="00476262" w:rsidP="00494E2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1481DBE3" w14:textId="5CF06F58" w:rsidR="00494E2F" w:rsidRDefault="00494E2F" w:rsidP="00494E2F">
      <w:pPr>
        <w:pStyle w:val="Heading2"/>
      </w:pPr>
      <w:r>
        <w:t>convert miles to km</w:t>
      </w:r>
    </w:p>
    <w:p w14:paraId="5BC63A54" w14:textId="31C37B84" w:rsidR="00494E2F" w:rsidRDefault="00494E2F" w:rsidP="00494E2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An app which takes input in km and displays the result in miles or vice versa.</w:t>
      </w:r>
    </w:p>
    <w:p w14:paraId="33664AF3" w14:textId="77777777" w:rsidR="00476262" w:rsidRDefault="00476262" w:rsidP="00494E2F"/>
    <w:p w14:paraId="6A272188" w14:textId="693A97C6" w:rsidR="00494E2F" w:rsidRDefault="00494E2F" w:rsidP="00494E2F">
      <w:pPr>
        <w:pStyle w:val="Heading2"/>
      </w:pPr>
      <w:r>
        <w:t>notify me</w:t>
      </w:r>
    </w:p>
    <w:p w14:paraId="7A3E4E59" w14:textId="76561781" w:rsidR="00494E2F" w:rsidRDefault="00494E2F" w:rsidP="00494E2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The Notify Me! app delivers a notification in response to a button click. The notification has the ability to update itself with a picture as well as cancel itself using notification actions.</w:t>
      </w:r>
    </w:p>
    <w:p w14:paraId="5FD097CA" w14:textId="77777777" w:rsidR="00476262" w:rsidRDefault="00476262" w:rsidP="00494E2F">
      <w:pPr>
        <w:rPr>
          <w:rFonts w:ascii="Segoe UI" w:hAnsi="Segoe UI" w:cs="Segoe UI"/>
          <w:color w:val="24292E"/>
          <w:shd w:val="clear" w:color="auto" w:fill="FFFFFF"/>
        </w:rPr>
      </w:pPr>
    </w:p>
    <w:p w14:paraId="43509468" w14:textId="4983C934" w:rsidR="00494E2F" w:rsidRDefault="00476262" w:rsidP="00494E2F">
      <w:pPr>
        <w:pStyle w:val="Heading2"/>
      </w:pPr>
      <w:r>
        <w:t>alarm manager-the stand up!</w:t>
      </w:r>
    </w:p>
    <w:p w14:paraId="5F52C701" w14:textId="68D7D823" w:rsidR="00494E2F" w:rsidRDefault="00476262" w:rsidP="00494E2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The Stand Up! Application uses the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AlarmManager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to schedule an inexact repeating alarm that delivers a notification to remind the user to stand up, approximately every fifteen minutes.</w:t>
      </w:r>
    </w:p>
    <w:p w14:paraId="2959BA90" w14:textId="77777777" w:rsidR="00494E2F" w:rsidRDefault="00494E2F" w:rsidP="00BC0950">
      <w:pPr>
        <w:rPr>
          <w:rFonts w:ascii="Segoe UI" w:hAnsi="Segoe UI" w:cs="Segoe UI"/>
          <w:color w:val="24292E"/>
          <w:shd w:val="clear" w:color="auto" w:fill="FFFFFF"/>
        </w:rPr>
      </w:pPr>
    </w:p>
    <w:p w14:paraId="4B160290" w14:textId="1E8D044C" w:rsidR="009B765D" w:rsidRDefault="009B765D" w:rsidP="0014257B">
      <w:pPr>
        <w:rPr>
          <w:noProof/>
        </w:rPr>
      </w:pPr>
    </w:p>
    <w:sectPr w:rsidR="009B765D" w:rsidSect="00476262">
      <w:footerReference w:type="default" r:id="rId12"/>
      <w:pgSz w:w="12240" w:h="15840"/>
      <w:pgMar w:top="1728" w:right="1800" w:bottom="1440" w:left="180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03CFD" w14:textId="77777777" w:rsidR="00C91B29" w:rsidRDefault="00C91B29" w:rsidP="00C6554A">
      <w:pPr>
        <w:spacing w:before="0" w:after="0" w:line="240" w:lineRule="auto"/>
      </w:pPr>
      <w:r>
        <w:separator/>
      </w:r>
    </w:p>
  </w:endnote>
  <w:endnote w:type="continuationSeparator" w:id="0">
    <w:p w14:paraId="0D6E9E45" w14:textId="77777777" w:rsidR="00C91B29" w:rsidRDefault="00C91B2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3076E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5B1CA" w14:textId="77777777" w:rsidR="00C91B29" w:rsidRDefault="00C91B29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01E8394" w14:textId="77777777" w:rsidR="00C91B29" w:rsidRDefault="00C91B29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37"/>
    <w:rsid w:val="0014257B"/>
    <w:rsid w:val="001B36ED"/>
    <w:rsid w:val="00231522"/>
    <w:rsid w:val="002554CD"/>
    <w:rsid w:val="00293B83"/>
    <w:rsid w:val="002B4294"/>
    <w:rsid w:val="00332CD4"/>
    <w:rsid w:val="00333D0D"/>
    <w:rsid w:val="00476262"/>
    <w:rsid w:val="00494E2F"/>
    <w:rsid w:val="004C049F"/>
    <w:rsid w:val="004D5801"/>
    <w:rsid w:val="005000E2"/>
    <w:rsid w:val="00595E66"/>
    <w:rsid w:val="005B099D"/>
    <w:rsid w:val="005B6DEA"/>
    <w:rsid w:val="005E6CBA"/>
    <w:rsid w:val="006A3CE7"/>
    <w:rsid w:val="007E5562"/>
    <w:rsid w:val="00980621"/>
    <w:rsid w:val="009856E2"/>
    <w:rsid w:val="009B765D"/>
    <w:rsid w:val="009C753C"/>
    <w:rsid w:val="00A10532"/>
    <w:rsid w:val="00AA74D4"/>
    <w:rsid w:val="00B90C05"/>
    <w:rsid w:val="00BC0950"/>
    <w:rsid w:val="00BD5B7C"/>
    <w:rsid w:val="00C116B1"/>
    <w:rsid w:val="00C20B37"/>
    <w:rsid w:val="00C6554A"/>
    <w:rsid w:val="00C91B29"/>
    <w:rsid w:val="00ED7C44"/>
    <w:rsid w:val="00F8044D"/>
    <w:rsid w:val="00FD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B1FF5"/>
  <w15:chartTrackingRefBased/>
  <w15:docId w15:val="{AFB04A9A-E7F4-49C3-919A-C0C39AE68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98062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thya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8</TotalTime>
  <Pages>5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 Lohani</dc:creator>
  <cp:keywords/>
  <dc:description/>
  <cp:lastModifiedBy>Meghna Lohani</cp:lastModifiedBy>
  <cp:revision>3</cp:revision>
  <dcterms:created xsi:type="dcterms:W3CDTF">2018-04-17T14:59:00Z</dcterms:created>
  <dcterms:modified xsi:type="dcterms:W3CDTF">2018-04-17T15:21:00Z</dcterms:modified>
</cp:coreProperties>
</file>